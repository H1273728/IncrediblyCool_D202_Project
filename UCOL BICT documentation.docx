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29478404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0E61BD" w:rsidRDefault="000E61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1E3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1E3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C3F95" w:rsidRDefault="007C3F95" w:rsidP="00F73C9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73C90">
                                        <w:rPr>
                                          <w:color w:val="FFFFFF" w:themeColor="background1"/>
                                        </w:rPr>
                                        <w:tab/>
                                        <w:t xml:space="preserve">Hayden Lewis, Theresa Byrne, Taylor </w:t>
                                      </w:r>
                                      <w:proofErr w:type="spellStart"/>
                                      <w:r w:rsidRPr="00F73C90">
                                        <w:rPr>
                                          <w:color w:val="FFFFFF" w:themeColor="background1"/>
                                        </w:rPr>
                                        <w:t>Wirangi</w:t>
                                      </w:r>
                                      <w:proofErr w:type="spellEnd"/>
                                      <w:r w:rsidRPr="00F73C90">
                                        <w:rPr>
                                          <w:color w:val="FFFFFF" w:themeColor="background1"/>
                                        </w:rPr>
                                        <w:t xml:space="preserve"> and Jaden Vincent</w:t>
                                      </w:r>
                                    </w:p>
                                  </w:sdtContent>
                                </w:sdt>
                                <w:p w:rsidR="007C3F95" w:rsidRDefault="007C3F9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C3F95" w:rsidRDefault="007C3F95" w:rsidP="003A543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eastAsiaTheme="majorEastAsia" w:cstheme="minorHAnsi"/>
                                          <w:b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UCOL </w:t>
                                      </w:r>
                                      <w:r w:rsidRPr="003A543B">
                                        <w:rPr>
                                          <w:rFonts w:eastAsiaTheme="majorEastAsia" w:cstheme="minorHAnsi"/>
                                          <w:b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BICT SYSTEM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" fillcolor="#0b1e36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" fillcolor="#0b1e36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C3F95" w:rsidRDefault="007C3F95" w:rsidP="00F73C9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73C90">
                                  <w:rPr>
                                    <w:color w:val="FFFFFF" w:themeColor="background1"/>
                                  </w:rPr>
                                  <w:tab/>
                                  <w:t xml:space="preserve">Hayden Lewis, Theresa Byrne, Taylor </w:t>
                                </w:r>
                                <w:proofErr w:type="spellStart"/>
                                <w:r w:rsidRPr="00F73C90">
                                  <w:rPr>
                                    <w:color w:val="FFFFFF" w:themeColor="background1"/>
                                  </w:rPr>
                                  <w:t>Wirangi</w:t>
                                </w:r>
                                <w:proofErr w:type="spellEnd"/>
                                <w:r w:rsidRPr="00F73C90">
                                  <w:rPr>
                                    <w:color w:val="FFFFFF" w:themeColor="background1"/>
                                  </w:rPr>
                                  <w:t xml:space="preserve"> and Jaden Vincent</w:t>
                                </w:r>
                              </w:p>
                            </w:sdtContent>
                          </w:sdt>
                          <w:p w:rsidR="007C3F95" w:rsidRDefault="007C3F9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C3F95" w:rsidRDefault="007C3F95" w:rsidP="003A543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b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UCOL </w:t>
                                </w:r>
                                <w:r w:rsidRPr="003A543B">
                                  <w:rPr>
                                    <w:rFonts w:eastAsiaTheme="majorEastAsia" w:cstheme="minorHAnsi"/>
                                    <w:b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BICT SYSTEM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66D95" w:rsidRDefault="000E61BD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666D95" w:rsidRPr="0060205B" w:rsidRDefault="00666D95">
      <w:pPr>
        <w:rPr>
          <w:b/>
          <w:sz w:val="28"/>
          <w:szCs w:val="28"/>
        </w:rPr>
      </w:pPr>
      <w:r w:rsidRPr="0060205B">
        <w:rPr>
          <w:b/>
          <w:sz w:val="28"/>
          <w:szCs w:val="28"/>
        </w:rPr>
        <w:lastRenderedPageBreak/>
        <w:t>Login Details for System:</w:t>
      </w:r>
    </w:p>
    <w:p w:rsidR="00666D95" w:rsidRPr="0060205B" w:rsidRDefault="00666D95">
      <w:pPr>
        <w:rPr>
          <w:sz w:val="24"/>
          <w:szCs w:val="24"/>
        </w:rPr>
      </w:pPr>
      <w:r w:rsidRPr="0060205B">
        <w:rPr>
          <w:sz w:val="24"/>
          <w:szCs w:val="24"/>
        </w:rPr>
        <w:t>Admin Login: 112233</w:t>
      </w:r>
      <w:r w:rsidRPr="0060205B">
        <w:rPr>
          <w:sz w:val="24"/>
          <w:szCs w:val="24"/>
        </w:rPr>
        <w:br/>
        <w:t>Admin Password: admin</w:t>
      </w:r>
    </w:p>
    <w:p w:rsidR="00666D95" w:rsidRPr="0060205B" w:rsidRDefault="00666D95">
      <w:pPr>
        <w:rPr>
          <w:sz w:val="24"/>
          <w:szCs w:val="24"/>
        </w:rPr>
      </w:pPr>
      <w:r w:rsidRPr="0060205B">
        <w:rPr>
          <w:sz w:val="24"/>
          <w:szCs w:val="24"/>
        </w:rPr>
        <w:t>Student Login: 1168232, 1273728, 1715287, 1717836</w:t>
      </w:r>
      <w:r w:rsidRPr="0060205B">
        <w:rPr>
          <w:sz w:val="24"/>
          <w:szCs w:val="24"/>
        </w:rPr>
        <w:br/>
        <w:t>Student Password: Default1</w:t>
      </w:r>
    </w:p>
    <w:p w:rsidR="00666D95" w:rsidRDefault="00666D95">
      <w:pPr>
        <w:rPr>
          <w:b/>
          <w:sz w:val="40"/>
          <w:szCs w:val="40"/>
        </w:rPr>
      </w:pPr>
    </w:p>
    <w:p w:rsidR="000E61BD" w:rsidRPr="003A543B" w:rsidRDefault="000E61BD">
      <w:pPr>
        <w:rPr>
          <w:b/>
          <w:sz w:val="40"/>
          <w:szCs w:val="40"/>
        </w:rPr>
      </w:pPr>
      <w:r w:rsidRPr="003A543B"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6970930" wp14:editId="4B485239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686550" cy="21166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116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43B">
        <w:rPr>
          <w:b/>
          <w:sz w:val="40"/>
          <w:szCs w:val="40"/>
        </w:rPr>
        <w:t>ERD</w:t>
      </w: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Pr="00666D95" w:rsidRDefault="00666D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92C915E" wp14:editId="4DD1A1C8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5857875" cy="442720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27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1BD" w:rsidRPr="003A543B">
        <w:rPr>
          <w:b/>
          <w:sz w:val="40"/>
          <w:szCs w:val="40"/>
        </w:rPr>
        <w:t>USE CASE MODEL</w:t>
      </w: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0E61BD" w:rsidRDefault="000E61BD">
      <w:pPr>
        <w:rPr>
          <w:b/>
          <w:sz w:val="28"/>
          <w:szCs w:val="28"/>
        </w:rPr>
      </w:pPr>
    </w:p>
    <w:p w:rsidR="003A543B" w:rsidRDefault="003A543B">
      <w:pPr>
        <w:rPr>
          <w:b/>
          <w:sz w:val="28"/>
          <w:szCs w:val="28"/>
        </w:rPr>
      </w:pPr>
    </w:p>
    <w:p w:rsidR="003A543B" w:rsidRDefault="003A543B">
      <w:pPr>
        <w:rPr>
          <w:b/>
          <w:sz w:val="28"/>
          <w:szCs w:val="28"/>
        </w:rPr>
      </w:pPr>
    </w:p>
    <w:p w:rsidR="003A543B" w:rsidRDefault="003A543B">
      <w:pPr>
        <w:rPr>
          <w:b/>
          <w:sz w:val="28"/>
          <w:szCs w:val="28"/>
        </w:rPr>
      </w:pPr>
    </w:p>
    <w:p w:rsidR="00666D95" w:rsidRDefault="00666D95">
      <w:pPr>
        <w:rPr>
          <w:b/>
          <w:sz w:val="28"/>
          <w:szCs w:val="28"/>
        </w:rPr>
      </w:pPr>
    </w:p>
    <w:p w:rsidR="004F3234" w:rsidRPr="00E21C8D" w:rsidRDefault="004F3234">
      <w:pPr>
        <w:rPr>
          <w:b/>
          <w:sz w:val="40"/>
          <w:szCs w:val="40"/>
        </w:rPr>
      </w:pPr>
      <w:r w:rsidRPr="003A543B">
        <w:rPr>
          <w:b/>
          <w:sz w:val="40"/>
          <w:szCs w:val="40"/>
        </w:rPr>
        <w:lastRenderedPageBreak/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4F3234" w:rsidRDefault="00F73C90" w:rsidP="007C3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4F3234" w:rsidRPr="004F3234">
              <w:rPr>
                <w:sz w:val="24"/>
                <w:szCs w:val="24"/>
              </w:rPr>
              <w:t>view</w:t>
            </w:r>
            <w:r w:rsidR="004F3234">
              <w:rPr>
                <w:sz w:val="24"/>
                <w:szCs w:val="24"/>
              </w:rPr>
              <w:t>s</w:t>
            </w:r>
            <w:r w:rsidR="004F3234" w:rsidRPr="004F3234">
              <w:rPr>
                <w:sz w:val="24"/>
                <w:szCs w:val="24"/>
              </w:rPr>
              <w:t xml:space="preserve"> </w:t>
            </w:r>
            <w:r w:rsidR="004F3234">
              <w:rPr>
                <w:sz w:val="24"/>
                <w:szCs w:val="24"/>
              </w:rPr>
              <w:t>current</w:t>
            </w:r>
            <w:r w:rsidR="00890758">
              <w:rPr>
                <w:sz w:val="24"/>
                <w:szCs w:val="24"/>
              </w:rPr>
              <w:t>, passed and failed</w:t>
            </w:r>
            <w:r w:rsidR="004F3234">
              <w:rPr>
                <w:sz w:val="24"/>
                <w:szCs w:val="24"/>
              </w:rPr>
              <w:t xml:space="preserve"> BICT papers</w:t>
            </w:r>
          </w:p>
        </w:tc>
      </w:tr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675" w:type="dxa"/>
          </w:tcPr>
          <w:p w:rsidR="004F3234" w:rsidRDefault="00F73C90" w:rsidP="007C3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F3234">
              <w:rPr>
                <w:sz w:val="24"/>
                <w:szCs w:val="24"/>
              </w:rPr>
              <w:t xml:space="preserve"> wishes to view the </w:t>
            </w:r>
            <w:r w:rsidR="004F3234" w:rsidRPr="004F3234">
              <w:rPr>
                <w:sz w:val="24"/>
                <w:szCs w:val="24"/>
              </w:rPr>
              <w:t xml:space="preserve">BICT Papers </w:t>
            </w:r>
            <w:r w:rsidR="004F3234">
              <w:rPr>
                <w:sz w:val="24"/>
                <w:szCs w:val="24"/>
              </w:rPr>
              <w:t>they are currently enrolled in.</w:t>
            </w:r>
          </w:p>
        </w:tc>
      </w:tr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Script</w:t>
            </w:r>
          </w:p>
        </w:tc>
        <w:tc>
          <w:tcPr>
            <w:tcW w:w="4675" w:type="dxa"/>
          </w:tcPr>
          <w:p w:rsidR="000E61BD" w:rsidRDefault="00F73C90" w:rsidP="007C3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F3234">
              <w:rPr>
                <w:sz w:val="24"/>
                <w:szCs w:val="24"/>
              </w:rPr>
              <w:t xml:space="preserve"> logs into BICT paper system</w:t>
            </w:r>
            <w:r w:rsidR="00890758">
              <w:rPr>
                <w:sz w:val="24"/>
                <w:szCs w:val="24"/>
              </w:rPr>
              <w:t xml:space="preserve">. The users’ </w:t>
            </w:r>
            <w:r w:rsidR="004F3234">
              <w:rPr>
                <w:sz w:val="24"/>
                <w:szCs w:val="24"/>
              </w:rPr>
              <w:t>current courses appear</w:t>
            </w:r>
            <w:r w:rsidR="000E61BD">
              <w:rPr>
                <w:sz w:val="24"/>
                <w:szCs w:val="24"/>
              </w:rPr>
              <w:t xml:space="preserve"> (along with a students passed and failed courses option</w:t>
            </w:r>
            <w:r w:rsidR="00890758">
              <w:rPr>
                <w:sz w:val="24"/>
                <w:szCs w:val="24"/>
              </w:rPr>
              <w:t xml:space="preserve"> they can select and view</w:t>
            </w:r>
            <w:r w:rsidR="000E61BD">
              <w:rPr>
                <w:sz w:val="24"/>
                <w:szCs w:val="24"/>
              </w:rPr>
              <w:t>)</w:t>
            </w:r>
          </w:p>
        </w:tc>
      </w:tr>
    </w:tbl>
    <w:p w:rsidR="004F3234" w:rsidRPr="004F3234" w:rsidRDefault="004F32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234" w:rsidTr="004F3234">
        <w:tc>
          <w:tcPr>
            <w:tcW w:w="4675" w:type="dxa"/>
          </w:tcPr>
          <w:p w:rsidR="004F3234" w:rsidRPr="004F3234" w:rsidRDefault="004F3234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4F3234" w:rsidRDefault="00F73C90" w:rsidP="003A5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F3234">
              <w:rPr>
                <w:sz w:val="24"/>
                <w:szCs w:val="24"/>
              </w:rPr>
              <w:t xml:space="preserve"> </w:t>
            </w:r>
            <w:r w:rsidR="004F3234" w:rsidRPr="004F3234">
              <w:rPr>
                <w:sz w:val="24"/>
                <w:szCs w:val="24"/>
              </w:rPr>
              <w:t>view</w:t>
            </w:r>
            <w:r w:rsidR="004F3234">
              <w:rPr>
                <w:sz w:val="24"/>
                <w:szCs w:val="24"/>
              </w:rPr>
              <w:t>s</w:t>
            </w:r>
            <w:r w:rsidR="004F3234" w:rsidRPr="004F3234">
              <w:rPr>
                <w:sz w:val="24"/>
                <w:szCs w:val="24"/>
              </w:rPr>
              <w:t xml:space="preserve"> </w:t>
            </w:r>
            <w:r w:rsidR="004F3234">
              <w:rPr>
                <w:sz w:val="24"/>
                <w:szCs w:val="24"/>
              </w:rPr>
              <w:t xml:space="preserve">all </w:t>
            </w:r>
            <w:r w:rsidR="000E61BD">
              <w:rPr>
                <w:sz w:val="24"/>
                <w:szCs w:val="24"/>
              </w:rPr>
              <w:t>BICT Papers organis</w:t>
            </w:r>
            <w:r w:rsidR="004F3234" w:rsidRPr="004F3234">
              <w:rPr>
                <w:sz w:val="24"/>
                <w:szCs w:val="24"/>
              </w:rPr>
              <w:t>ed by Majors</w:t>
            </w:r>
            <w:r w:rsidR="003A543B">
              <w:rPr>
                <w:sz w:val="24"/>
                <w:szCs w:val="24"/>
              </w:rPr>
              <w:t xml:space="preserve"> and Year</w:t>
            </w:r>
          </w:p>
        </w:tc>
      </w:tr>
      <w:tr w:rsidR="004F3234" w:rsidTr="004F3234">
        <w:tc>
          <w:tcPr>
            <w:tcW w:w="4675" w:type="dxa"/>
          </w:tcPr>
          <w:p w:rsidR="004F3234" w:rsidRPr="004F3234" w:rsidRDefault="004F3234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675" w:type="dxa"/>
          </w:tcPr>
          <w:p w:rsidR="004F3234" w:rsidRDefault="00F73C90" w:rsidP="003A5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F3234">
              <w:rPr>
                <w:sz w:val="24"/>
                <w:szCs w:val="24"/>
              </w:rPr>
              <w:t xml:space="preserve"> wishes to view all </w:t>
            </w:r>
            <w:r w:rsidR="004F3234" w:rsidRPr="004F3234">
              <w:rPr>
                <w:sz w:val="24"/>
                <w:szCs w:val="24"/>
              </w:rPr>
              <w:t xml:space="preserve">BICT Papers </w:t>
            </w:r>
            <w:r w:rsidR="003A543B">
              <w:rPr>
                <w:sz w:val="24"/>
                <w:szCs w:val="24"/>
              </w:rPr>
              <w:t>and categorise them by Major and Year</w:t>
            </w:r>
          </w:p>
        </w:tc>
      </w:tr>
      <w:tr w:rsidR="004F3234" w:rsidTr="004F3234">
        <w:tc>
          <w:tcPr>
            <w:tcW w:w="4675" w:type="dxa"/>
          </w:tcPr>
          <w:p w:rsidR="004F3234" w:rsidRPr="004F3234" w:rsidRDefault="004F3234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Script</w:t>
            </w:r>
          </w:p>
        </w:tc>
        <w:tc>
          <w:tcPr>
            <w:tcW w:w="4675" w:type="dxa"/>
          </w:tcPr>
          <w:p w:rsidR="000E61BD" w:rsidRDefault="00F73C90" w:rsidP="000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0E61BD">
              <w:rPr>
                <w:sz w:val="24"/>
                <w:szCs w:val="24"/>
              </w:rPr>
              <w:t xml:space="preserve"> logs into BICT paper system</w:t>
            </w:r>
          </w:p>
          <w:p w:rsidR="000E61BD" w:rsidRDefault="000E61BD" w:rsidP="000E61BD">
            <w:pPr>
              <w:rPr>
                <w:sz w:val="24"/>
                <w:szCs w:val="24"/>
              </w:rPr>
            </w:pPr>
          </w:p>
          <w:p w:rsidR="004F3234" w:rsidRDefault="00F73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0E61BD">
              <w:rPr>
                <w:sz w:val="24"/>
                <w:szCs w:val="24"/>
              </w:rPr>
              <w:t xml:space="preserve"> selects the ‘All Courses’ Tab</w:t>
            </w:r>
            <w:r w:rsidR="00890758">
              <w:rPr>
                <w:sz w:val="24"/>
                <w:szCs w:val="24"/>
              </w:rPr>
              <w:t>. The details for a</w:t>
            </w:r>
            <w:r w:rsidR="000E61BD">
              <w:rPr>
                <w:sz w:val="24"/>
                <w:szCs w:val="24"/>
              </w:rPr>
              <w:t>ll BICT papers appear along with the feature to view BICT papers organised by Majors and Year</w:t>
            </w:r>
          </w:p>
        </w:tc>
      </w:tr>
    </w:tbl>
    <w:p w:rsidR="004F3234" w:rsidRDefault="004F32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4F3234" w:rsidRDefault="00F73C90" w:rsidP="004F3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F3234">
              <w:rPr>
                <w:sz w:val="24"/>
                <w:szCs w:val="24"/>
              </w:rPr>
              <w:t xml:space="preserve"> selects</w:t>
            </w:r>
            <w:r w:rsidR="0060205B">
              <w:rPr>
                <w:sz w:val="24"/>
                <w:szCs w:val="24"/>
              </w:rPr>
              <w:t xml:space="preserve"> and plans</w:t>
            </w:r>
            <w:r w:rsidR="004F3234">
              <w:rPr>
                <w:sz w:val="24"/>
                <w:szCs w:val="24"/>
              </w:rPr>
              <w:t xml:space="preserve"> future </w:t>
            </w:r>
            <w:r w:rsidR="004F3234" w:rsidRPr="004F3234">
              <w:rPr>
                <w:sz w:val="24"/>
                <w:szCs w:val="24"/>
              </w:rPr>
              <w:t>BICT Papers</w:t>
            </w:r>
          </w:p>
        </w:tc>
      </w:tr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675" w:type="dxa"/>
          </w:tcPr>
          <w:p w:rsidR="004F3234" w:rsidRDefault="00F73C90" w:rsidP="004F3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F3234">
              <w:rPr>
                <w:sz w:val="24"/>
                <w:szCs w:val="24"/>
              </w:rPr>
              <w:t xml:space="preserve"> wishes to select</w:t>
            </w:r>
            <w:r w:rsidR="0060205B">
              <w:rPr>
                <w:sz w:val="24"/>
                <w:szCs w:val="24"/>
              </w:rPr>
              <w:t xml:space="preserve"> and plan</w:t>
            </w:r>
            <w:r w:rsidR="004F3234">
              <w:rPr>
                <w:sz w:val="24"/>
                <w:szCs w:val="24"/>
              </w:rPr>
              <w:t xml:space="preserve"> future BICT papers they wish to enroll in</w:t>
            </w:r>
          </w:p>
        </w:tc>
      </w:tr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Script</w:t>
            </w:r>
          </w:p>
        </w:tc>
        <w:tc>
          <w:tcPr>
            <w:tcW w:w="4675" w:type="dxa"/>
          </w:tcPr>
          <w:p w:rsidR="000E61BD" w:rsidRDefault="00F73C90" w:rsidP="000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0E61BD">
              <w:rPr>
                <w:sz w:val="24"/>
                <w:szCs w:val="24"/>
              </w:rPr>
              <w:t xml:space="preserve"> logs into BICT paper system</w:t>
            </w:r>
          </w:p>
          <w:p w:rsidR="000E61BD" w:rsidRDefault="000E61BD" w:rsidP="000E61B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4F3234" w:rsidRDefault="0060205B" w:rsidP="007C3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‘Planner’ Tab and selects courses they wish to do and</w:t>
            </w:r>
            <w:r w:rsidR="00584C31">
              <w:rPr>
                <w:sz w:val="24"/>
                <w:szCs w:val="24"/>
              </w:rPr>
              <w:t xml:space="preserve"> adding it by</w:t>
            </w:r>
            <w:r>
              <w:rPr>
                <w:sz w:val="24"/>
                <w:szCs w:val="24"/>
              </w:rPr>
              <w:t xml:space="preserve"> select</w:t>
            </w:r>
            <w:r w:rsidR="00584C31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the Add button (Reset and Show available button feature also available)</w:t>
            </w:r>
          </w:p>
        </w:tc>
      </w:tr>
    </w:tbl>
    <w:p w:rsidR="000E61BD" w:rsidRDefault="000E61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4F3234" w:rsidRDefault="00F73C90" w:rsidP="004F3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F3234">
              <w:rPr>
                <w:sz w:val="24"/>
                <w:szCs w:val="24"/>
              </w:rPr>
              <w:t xml:space="preserve"> saves BICT paper plan</w:t>
            </w:r>
          </w:p>
        </w:tc>
      </w:tr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675" w:type="dxa"/>
          </w:tcPr>
          <w:p w:rsidR="004F3234" w:rsidRDefault="00F73C90" w:rsidP="004F3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4F3234">
              <w:rPr>
                <w:sz w:val="24"/>
                <w:szCs w:val="24"/>
              </w:rPr>
              <w:t xml:space="preserve">wishes to save </w:t>
            </w:r>
            <w:r>
              <w:rPr>
                <w:sz w:val="24"/>
                <w:szCs w:val="24"/>
              </w:rPr>
              <w:t xml:space="preserve">their </w:t>
            </w:r>
            <w:r w:rsidR="004F3234">
              <w:rPr>
                <w:sz w:val="24"/>
                <w:szCs w:val="24"/>
              </w:rPr>
              <w:t>BICT papers plan</w:t>
            </w:r>
          </w:p>
        </w:tc>
      </w:tr>
      <w:tr w:rsidR="004F3234" w:rsidTr="007C3F95">
        <w:tc>
          <w:tcPr>
            <w:tcW w:w="4675" w:type="dxa"/>
          </w:tcPr>
          <w:p w:rsidR="004F3234" w:rsidRPr="004F3234" w:rsidRDefault="004F3234" w:rsidP="007C3F95">
            <w:pPr>
              <w:rPr>
                <w:b/>
                <w:sz w:val="24"/>
                <w:szCs w:val="24"/>
              </w:rPr>
            </w:pPr>
            <w:r w:rsidRPr="004F3234">
              <w:rPr>
                <w:b/>
                <w:sz w:val="24"/>
                <w:szCs w:val="24"/>
              </w:rPr>
              <w:t>Script</w:t>
            </w:r>
          </w:p>
        </w:tc>
        <w:tc>
          <w:tcPr>
            <w:tcW w:w="4675" w:type="dxa"/>
          </w:tcPr>
          <w:p w:rsidR="000E61BD" w:rsidRDefault="00F73C90" w:rsidP="000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0E61BD">
              <w:rPr>
                <w:sz w:val="24"/>
                <w:szCs w:val="24"/>
              </w:rPr>
              <w:t xml:space="preserve"> logs into BICT paper system</w:t>
            </w:r>
          </w:p>
          <w:p w:rsidR="00666D95" w:rsidRDefault="00666D95" w:rsidP="000E61BD">
            <w:pPr>
              <w:rPr>
                <w:sz w:val="24"/>
                <w:szCs w:val="24"/>
              </w:rPr>
            </w:pPr>
          </w:p>
          <w:p w:rsidR="00666D95" w:rsidRDefault="00584C31" w:rsidP="000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‘Planner’ Tab and selects courses they wish to do</w:t>
            </w:r>
          </w:p>
          <w:p w:rsidR="00584C31" w:rsidRDefault="00584C31" w:rsidP="000E61BD">
            <w:pPr>
              <w:rPr>
                <w:sz w:val="24"/>
                <w:szCs w:val="24"/>
              </w:rPr>
            </w:pPr>
          </w:p>
          <w:p w:rsidR="004F3234" w:rsidRDefault="00666D95" w:rsidP="007C3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584C31">
              <w:rPr>
                <w:sz w:val="24"/>
                <w:szCs w:val="24"/>
              </w:rPr>
              <w:t>selects Save button and the</w:t>
            </w:r>
            <w:r>
              <w:rPr>
                <w:sz w:val="24"/>
                <w:szCs w:val="24"/>
              </w:rPr>
              <w:t xml:space="preserve"> </w:t>
            </w:r>
            <w:r w:rsidR="00584C31">
              <w:rPr>
                <w:sz w:val="24"/>
                <w:szCs w:val="24"/>
              </w:rPr>
              <w:t xml:space="preserve">plan saves via file </w:t>
            </w:r>
          </w:p>
        </w:tc>
      </w:tr>
    </w:tbl>
    <w:p w:rsidR="000E61BD" w:rsidRPr="00F73C90" w:rsidRDefault="00F73C90">
      <w:pPr>
        <w:rPr>
          <w:b/>
          <w:sz w:val="40"/>
          <w:szCs w:val="40"/>
        </w:rPr>
      </w:pPr>
      <w:r w:rsidRPr="00F73C90">
        <w:rPr>
          <w:b/>
          <w:sz w:val="40"/>
          <w:szCs w:val="40"/>
        </w:rPr>
        <w:lastRenderedPageBreak/>
        <w:t>ACCEPTANCE TESTS</w:t>
      </w:r>
    </w:p>
    <w:p w:rsidR="00F73C90" w:rsidRDefault="00F73C90">
      <w:pPr>
        <w:rPr>
          <w:sz w:val="24"/>
          <w:szCs w:val="24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890758" w:rsidTr="00890758">
        <w:trPr>
          <w:trHeight w:val="513"/>
        </w:trPr>
        <w:tc>
          <w:tcPr>
            <w:tcW w:w="2360" w:type="dxa"/>
          </w:tcPr>
          <w:p w:rsidR="00890758" w:rsidRPr="00890758" w:rsidRDefault="00890758" w:rsidP="00890758">
            <w:pPr>
              <w:jc w:val="center"/>
              <w:rPr>
                <w:b/>
                <w:sz w:val="24"/>
                <w:szCs w:val="24"/>
              </w:rPr>
            </w:pPr>
            <w:r w:rsidRPr="00890758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360" w:type="dxa"/>
          </w:tcPr>
          <w:p w:rsidR="00890758" w:rsidRPr="00890758" w:rsidRDefault="00890758" w:rsidP="00890758">
            <w:pPr>
              <w:jc w:val="center"/>
              <w:rPr>
                <w:b/>
                <w:sz w:val="24"/>
                <w:szCs w:val="24"/>
              </w:rPr>
            </w:pPr>
            <w:r w:rsidRPr="00890758">
              <w:rPr>
                <w:b/>
                <w:sz w:val="24"/>
                <w:szCs w:val="24"/>
              </w:rPr>
              <w:t>Acceptance Requirement</w:t>
            </w:r>
          </w:p>
        </w:tc>
        <w:tc>
          <w:tcPr>
            <w:tcW w:w="2360" w:type="dxa"/>
          </w:tcPr>
          <w:p w:rsidR="00890758" w:rsidRPr="00890758" w:rsidRDefault="00890758" w:rsidP="00890758">
            <w:pPr>
              <w:jc w:val="center"/>
              <w:rPr>
                <w:b/>
                <w:sz w:val="24"/>
                <w:szCs w:val="24"/>
              </w:rPr>
            </w:pPr>
            <w:r w:rsidRPr="00890758"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2360" w:type="dxa"/>
          </w:tcPr>
          <w:p w:rsidR="00890758" w:rsidRPr="00890758" w:rsidRDefault="00890758" w:rsidP="00890758">
            <w:pPr>
              <w:jc w:val="center"/>
              <w:rPr>
                <w:b/>
                <w:sz w:val="24"/>
                <w:szCs w:val="24"/>
              </w:rPr>
            </w:pPr>
            <w:r w:rsidRPr="00890758">
              <w:rPr>
                <w:b/>
                <w:sz w:val="24"/>
                <w:szCs w:val="24"/>
              </w:rPr>
              <w:t>Comments</w:t>
            </w:r>
          </w:p>
        </w:tc>
      </w:tr>
      <w:tr w:rsidR="00890758" w:rsidTr="00890758">
        <w:trPr>
          <w:trHeight w:val="250"/>
        </w:trPr>
        <w:tc>
          <w:tcPr>
            <w:tcW w:w="2360" w:type="dxa"/>
          </w:tcPr>
          <w:p w:rsidR="00890758" w:rsidRDefault="00890758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0" w:type="dxa"/>
          </w:tcPr>
          <w:p w:rsidR="00890758" w:rsidRDefault="00890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logs user in successfully and correctly</w:t>
            </w:r>
          </w:p>
          <w:p w:rsidR="00890758" w:rsidRDefault="00890758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890758" w:rsidRDefault="00584C31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60" w:type="dxa"/>
          </w:tcPr>
          <w:p w:rsidR="00890758" w:rsidRDefault="00890758">
            <w:pPr>
              <w:rPr>
                <w:sz w:val="24"/>
                <w:szCs w:val="24"/>
              </w:rPr>
            </w:pPr>
          </w:p>
        </w:tc>
      </w:tr>
      <w:tr w:rsidR="00890758" w:rsidTr="00890758">
        <w:trPr>
          <w:trHeight w:val="250"/>
        </w:trPr>
        <w:tc>
          <w:tcPr>
            <w:tcW w:w="2360" w:type="dxa"/>
          </w:tcPr>
          <w:p w:rsidR="00890758" w:rsidRDefault="00890758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60" w:type="dxa"/>
          </w:tcPr>
          <w:p w:rsidR="00890758" w:rsidRDefault="00890758">
            <w:r>
              <w:rPr>
                <w:sz w:val="24"/>
                <w:szCs w:val="24"/>
              </w:rPr>
              <w:t xml:space="preserve">The system </w:t>
            </w:r>
            <w:r>
              <w:t>stores all of the courses available in the degree (code, name, description, semester offered, pre-requisite course code, compulsory (Y/N))</w:t>
            </w:r>
          </w:p>
          <w:p w:rsidR="007D18E8" w:rsidRDefault="007D18E8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890758" w:rsidRDefault="00584C31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60" w:type="dxa"/>
          </w:tcPr>
          <w:p w:rsidR="00890758" w:rsidRDefault="00890758">
            <w:pPr>
              <w:rPr>
                <w:sz w:val="24"/>
                <w:szCs w:val="24"/>
              </w:rPr>
            </w:pPr>
          </w:p>
        </w:tc>
      </w:tr>
      <w:tr w:rsidR="00890758" w:rsidTr="00890758">
        <w:trPr>
          <w:trHeight w:val="250"/>
        </w:trPr>
        <w:tc>
          <w:tcPr>
            <w:tcW w:w="2360" w:type="dxa"/>
          </w:tcPr>
          <w:p w:rsidR="00890758" w:rsidRDefault="00890758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60" w:type="dxa"/>
          </w:tcPr>
          <w:p w:rsidR="00890758" w:rsidRDefault="00890758">
            <w:r>
              <w:rPr>
                <w:sz w:val="24"/>
                <w:szCs w:val="24"/>
              </w:rPr>
              <w:t xml:space="preserve">The system can </w:t>
            </w:r>
            <w:r>
              <w:t>categorise the courses available by majors, year and semester</w:t>
            </w:r>
          </w:p>
          <w:p w:rsidR="007D18E8" w:rsidRDefault="007D18E8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890758" w:rsidRDefault="00584C31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60" w:type="dxa"/>
          </w:tcPr>
          <w:p w:rsidR="00890758" w:rsidRDefault="00890758">
            <w:pPr>
              <w:rPr>
                <w:sz w:val="24"/>
                <w:szCs w:val="24"/>
              </w:rPr>
            </w:pPr>
          </w:p>
        </w:tc>
      </w:tr>
      <w:tr w:rsidR="00890758" w:rsidTr="00890758">
        <w:trPr>
          <w:trHeight w:val="263"/>
        </w:trPr>
        <w:tc>
          <w:tcPr>
            <w:tcW w:w="2360" w:type="dxa"/>
          </w:tcPr>
          <w:p w:rsidR="00890758" w:rsidRDefault="00890758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60" w:type="dxa"/>
          </w:tcPr>
          <w:p w:rsidR="00890758" w:rsidRDefault="00890758" w:rsidP="00890758">
            <w:r>
              <w:rPr>
                <w:sz w:val="24"/>
                <w:szCs w:val="24"/>
              </w:rPr>
              <w:t xml:space="preserve">The system </w:t>
            </w:r>
            <w:r>
              <w:t>allows the user to enter the courses they have passed (academic history)</w:t>
            </w:r>
          </w:p>
          <w:p w:rsidR="007D18E8" w:rsidRDefault="007D18E8" w:rsidP="00890758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:rsidR="00890758" w:rsidRDefault="00890758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60" w:type="dxa"/>
          </w:tcPr>
          <w:p w:rsidR="00890758" w:rsidRDefault="004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only do this via backend database</w:t>
            </w:r>
          </w:p>
        </w:tc>
      </w:tr>
      <w:tr w:rsidR="00890758" w:rsidTr="00890758">
        <w:trPr>
          <w:trHeight w:val="250"/>
        </w:trPr>
        <w:tc>
          <w:tcPr>
            <w:tcW w:w="2360" w:type="dxa"/>
          </w:tcPr>
          <w:p w:rsidR="00890758" w:rsidRDefault="00890758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60" w:type="dxa"/>
          </w:tcPr>
          <w:p w:rsidR="00890758" w:rsidRDefault="007D18E8" w:rsidP="007D18E8">
            <w:r>
              <w:rPr>
                <w:sz w:val="24"/>
                <w:szCs w:val="24"/>
              </w:rPr>
              <w:t xml:space="preserve">The system displays </w:t>
            </w:r>
            <w:r>
              <w:t>user the courses they are eligible to take filtered by major</w:t>
            </w:r>
          </w:p>
          <w:p w:rsidR="007D18E8" w:rsidRDefault="007D18E8" w:rsidP="007D18E8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:rsidR="00890758" w:rsidRDefault="00890758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60" w:type="dxa"/>
          </w:tcPr>
          <w:p w:rsidR="00890758" w:rsidRDefault="00890758">
            <w:pPr>
              <w:rPr>
                <w:sz w:val="24"/>
                <w:szCs w:val="24"/>
              </w:rPr>
            </w:pPr>
          </w:p>
        </w:tc>
      </w:tr>
      <w:tr w:rsidR="00890758" w:rsidTr="00890758">
        <w:trPr>
          <w:trHeight w:val="250"/>
        </w:trPr>
        <w:tc>
          <w:tcPr>
            <w:tcW w:w="2360" w:type="dxa"/>
          </w:tcPr>
          <w:p w:rsidR="00890758" w:rsidRDefault="00890758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60" w:type="dxa"/>
          </w:tcPr>
          <w:p w:rsidR="00890758" w:rsidRDefault="007D18E8">
            <w:r>
              <w:rPr>
                <w:sz w:val="24"/>
                <w:szCs w:val="24"/>
              </w:rPr>
              <w:t xml:space="preserve">The system allows </w:t>
            </w:r>
            <w:r>
              <w:t>user to select a plan of study</w:t>
            </w:r>
          </w:p>
          <w:p w:rsidR="007D18E8" w:rsidRDefault="007D18E8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:rsidR="00890758" w:rsidRDefault="00890758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584C31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60" w:type="dxa"/>
          </w:tcPr>
          <w:p w:rsidR="00890758" w:rsidRDefault="00890758">
            <w:pPr>
              <w:rPr>
                <w:sz w:val="24"/>
                <w:szCs w:val="24"/>
              </w:rPr>
            </w:pPr>
          </w:p>
        </w:tc>
      </w:tr>
      <w:tr w:rsidR="00890758" w:rsidTr="007C3F95">
        <w:trPr>
          <w:trHeight w:val="975"/>
        </w:trPr>
        <w:tc>
          <w:tcPr>
            <w:tcW w:w="2360" w:type="dxa"/>
          </w:tcPr>
          <w:p w:rsidR="00890758" w:rsidRDefault="00890758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60" w:type="dxa"/>
          </w:tcPr>
          <w:p w:rsidR="00890758" w:rsidRDefault="007D18E8" w:rsidP="007D1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allows user to </w:t>
            </w:r>
            <w:r>
              <w:t>save the plan of study as a file</w:t>
            </w:r>
          </w:p>
        </w:tc>
        <w:tc>
          <w:tcPr>
            <w:tcW w:w="2360" w:type="dxa"/>
          </w:tcPr>
          <w:p w:rsidR="00890758" w:rsidRDefault="00890758" w:rsidP="00584C31">
            <w:pPr>
              <w:jc w:val="center"/>
              <w:rPr>
                <w:sz w:val="24"/>
                <w:szCs w:val="24"/>
              </w:rPr>
            </w:pPr>
          </w:p>
          <w:p w:rsidR="00584C31" w:rsidRDefault="004106A9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60" w:type="dxa"/>
          </w:tcPr>
          <w:p w:rsidR="007C3F95" w:rsidRDefault="004106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Saves as file to Bin folder </w:t>
            </w:r>
          </w:p>
          <w:p w:rsidR="007C3F95" w:rsidRDefault="007C3F95">
            <w:pPr>
              <w:rPr>
                <w:sz w:val="24"/>
                <w:szCs w:val="24"/>
              </w:rPr>
            </w:pPr>
          </w:p>
          <w:p w:rsidR="007C3F95" w:rsidRDefault="007C3F95">
            <w:pPr>
              <w:rPr>
                <w:sz w:val="24"/>
                <w:szCs w:val="24"/>
              </w:rPr>
            </w:pPr>
          </w:p>
        </w:tc>
      </w:tr>
      <w:tr w:rsidR="007C3F95" w:rsidTr="00890758">
        <w:trPr>
          <w:trHeight w:val="182"/>
        </w:trPr>
        <w:tc>
          <w:tcPr>
            <w:tcW w:w="2360" w:type="dxa"/>
          </w:tcPr>
          <w:p w:rsidR="007C3F95" w:rsidRDefault="007C3F95" w:rsidP="00890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60" w:type="dxa"/>
          </w:tcPr>
          <w:p w:rsidR="007C3F95" w:rsidRDefault="007C3F95" w:rsidP="007D1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106A9">
              <w:rPr>
                <w:sz w:val="24"/>
                <w:szCs w:val="24"/>
              </w:rPr>
              <w:t>system</w:t>
            </w:r>
            <w:r w:rsidR="001125AA">
              <w:rPr>
                <w:sz w:val="24"/>
                <w:szCs w:val="24"/>
              </w:rPr>
              <w:t xml:space="preserve"> allows an Admin </w:t>
            </w:r>
            <w:r>
              <w:rPr>
                <w:sz w:val="24"/>
                <w:szCs w:val="24"/>
              </w:rPr>
              <w:t>login</w:t>
            </w:r>
            <w:r w:rsidR="001125AA">
              <w:rPr>
                <w:sz w:val="24"/>
                <w:szCs w:val="24"/>
              </w:rPr>
              <w:t xml:space="preserve"> to</w:t>
            </w:r>
            <w:r>
              <w:rPr>
                <w:sz w:val="24"/>
                <w:szCs w:val="24"/>
              </w:rPr>
              <w:t xml:space="preserve"> add and delete </w:t>
            </w:r>
            <w:r w:rsidR="004106A9">
              <w:rPr>
                <w:sz w:val="24"/>
                <w:szCs w:val="24"/>
              </w:rPr>
              <w:t>courses</w:t>
            </w:r>
          </w:p>
        </w:tc>
        <w:tc>
          <w:tcPr>
            <w:tcW w:w="2360" w:type="dxa"/>
          </w:tcPr>
          <w:p w:rsidR="007C3F95" w:rsidRDefault="007C3F95" w:rsidP="00584C31">
            <w:pPr>
              <w:jc w:val="center"/>
              <w:rPr>
                <w:sz w:val="24"/>
                <w:szCs w:val="24"/>
              </w:rPr>
            </w:pPr>
          </w:p>
          <w:p w:rsidR="004106A9" w:rsidRDefault="004106A9" w:rsidP="00584C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60" w:type="dxa"/>
          </w:tcPr>
          <w:p w:rsidR="007C3F95" w:rsidRDefault="007C3F95" w:rsidP="007C3F95">
            <w:pPr>
              <w:rPr>
                <w:sz w:val="24"/>
                <w:szCs w:val="24"/>
              </w:rPr>
            </w:pPr>
          </w:p>
        </w:tc>
      </w:tr>
    </w:tbl>
    <w:p w:rsidR="00F73C90" w:rsidRPr="00F73C90" w:rsidRDefault="00F73C90">
      <w:pPr>
        <w:rPr>
          <w:b/>
          <w:sz w:val="40"/>
          <w:szCs w:val="40"/>
        </w:rPr>
      </w:pPr>
      <w:r w:rsidRPr="00F73C90">
        <w:rPr>
          <w:b/>
          <w:sz w:val="40"/>
          <w:szCs w:val="40"/>
        </w:rPr>
        <w:lastRenderedPageBreak/>
        <w:t>BURNDOWN CHART</w:t>
      </w:r>
    </w:p>
    <w:sectPr w:rsidR="00F73C90" w:rsidRPr="00F73C90" w:rsidSect="000E61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4"/>
    <w:rsid w:val="000E61BD"/>
    <w:rsid w:val="001125AA"/>
    <w:rsid w:val="00396A94"/>
    <w:rsid w:val="003A543B"/>
    <w:rsid w:val="004106A9"/>
    <w:rsid w:val="004F3234"/>
    <w:rsid w:val="00584C31"/>
    <w:rsid w:val="0060205B"/>
    <w:rsid w:val="00666D95"/>
    <w:rsid w:val="0073576C"/>
    <w:rsid w:val="007C3F95"/>
    <w:rsid w:val="007D18E8"/>
    <w:rsid w:val="00890758"/>
    <w:rsid w:val="00E21C8D"/>
    <w:rsid w:val="00F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1683"/>
  <w15:chartTrackingRefBased/>
  <w15:docId w15:val="{11CBC0FA-3928-4949-91DB-A205056E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E61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6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407563D9</Template>
  <TotalTime>109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UCOL BICT SYSTEM DOCUMENTATION</vt:lpstr>
    </vt:vector>
  </TitlesOfParts>
  <Company>UCOL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UCOL BICT SYSTEM DOCUMENTATION</dc:title>
  <dc:subject/>
  <dc:creator>Hayden Lewis, Theresa Byrne, Taylor Wirangi and Jaden Vincent</dc:creator>
  <cp:keywords/>
  <dc:description/>
  <cp:lastModifiedBy>Theresa Byrne</cp:lastModifiedBy>
  <cp:revision>5</cp:revision>
  <dcterms:created xsi:type="dcterms:W3CDTF">2019-11-05T01:01:00Z</dcterms:created>
  <dcterms:modified xsi:type="dcterms:W3CDTF">2019-11-05T02:50:00Z</dcterms:modified>
</cp:coreProperties>
</file>