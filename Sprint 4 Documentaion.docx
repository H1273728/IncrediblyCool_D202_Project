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2E2" w:rsidRDefault="005642E2">
      <w:r>
        <w:t>During sprint 4 we developed a planner that can be used to select different courses, then plan out what your next year’s course are going to be. It has plenty of helpful tools built into it, such as a Show Available button that shows all the available course you can do based on your academic history. It also has a remove feature, that will remove any courses you change your mind on and no longer want in your planner.</w:t>
      </w:r>
    </w:p>
    <w:p w:rsidR="00CE791A" w:rsidRDefault="00CE791A"/>
    <w:p w:rsidR="008A0316" w:rsidRDefault="00CE791A" w:rsidP="008A0316">
      <w:r>
        <w:t>During sprint 4 we also developed a full admin page that can be used to add in new courses to the curriculum. We can also delete any course from the database if we see fit.</w:t>
      </w:r>
    </w:p>
    <w:p w:rsidR="002B4A87" w:rsidRDefault="002B4A87" w:rsidP="008A0316">
      <w:bookmarkStart w:id="0" w:name="_GoBack"/>
      <w:bookmarkEnd w:id="0"/>
    </w:p>
    <w:p w:rsidR="0017324A" w:rsidRDefault="0017324A" w:rsidP="008A0316">
      <w:r>
        <w:t>During sprint 4 we also got all the documentation sorted and finished.</w:t>
      </w:r>
    </w:p>
    <w:sectPr w:rsidR="0017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22547"/>
    <w:multiLevelType w:val="hybridMultilevel"/>
    <w:tmpl w:val="D6343924"/>
    <w:lvl w:ilvl="0" w:tplc="4FD05C1A">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61234F06"/>
    <w:multiLevelType w:val="hybridMultilevel"/>
    <w:tmpl w:val="F008F272"/>
    <w:lvl w:ilvl="0" w:tplc="CB88DE2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16"/>
    <w:rsid w:val="0010727F"/>
    <w:rsid w:val="00163F00"/>
    <w:rsid w:val="0017324A"/>
    <w:rsid w:val="002B4A87"/>
    <w:rsid w:val="0033637E"/>
    <w:rsid w:val="003E3C8A"/>
    <w:rsid w:val="005642E2"/>
    <w:rsid w:val="006D3831"/>
    <w:rsid w:val="006E2651"/>
    <w:rsid w:val="00724B3F"/>
    <w:rsid w:val="008A0316"/>
    <w:rsid w:val="008D6C22"/>
    <w:rsid w:val="009A2E39"/>
    <w:rsid w:val="00CE15E3"/>
    <w:rsid w:val="00CE791A"/>
    <w:rsid w:val="00EF6DC2"/>
    <w:rsid w:val="00FB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7E98"/>
  <w15:chartTrackingRefBased/>
  <w15:docId w15:val="{3A3DF70A-85E0-4370-9CE8-8C152484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26933A75</Template>
  <TotalTime>120</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UCOL</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Vincent</dc:creator>
  <cp:keywords/>
  <dc:description/>
  <cp:lastModifiedBy>Jaden Vincent</cp:lastModifiedBy>
  <cp:revision>14</cp:revision>
  <dcterms:created xsi:type="dcterms:W3CDTF">2019-11-05T00:42:00Z</dcterms:created>
  <dcterms:modified xsi:type="dcterms:W3CDTF">2019-11-05T02:42:00Z</dcterms:modified>
</cp:coreProperties>
</file>